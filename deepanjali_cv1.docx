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707DC8F6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53AF29C5" w14:textId="77777777" w:rsidR="000629D5" w:rsidRDefault="009C2095" w:rsidP="001B2ABD">
            <w:pPr>
              <w:tabs>
                <w:tab w:val="left" w:pos="990"/>
              </w:tabs>
              <w:jc w:val="center"/>
            </w:pPr>
            <w:r w:rsidRPr="009C2095">
              <w:rPr>
                <w:noProof/>
                <w:lang w:val="en-IN" w:eastAsia="en-IN"/>
              </w:rPr>
              <w:drawing>
                <wp:inline distT="0" distB="0" distL="0" distR="0" wp14:anchorId="3434D58F" wp14:editId="69F18CD6">
                  <wp:extent cx="2108200" cy="210820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ovind\Desktop\IMG-63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586" cy="210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1E25FFC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tbl>
            <w:tblPr>
              <w:tblStyle w:val="TableGrid"/>
              <w:tblpPr w:leftFromText="180" w:rightFromText="180" w:horzAnchor="margin" w:tblpY="-672"/>
              <w:tblOverlap w:val="never"/>
              <w:tblW w:w="62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115" w:type="dxa"/>
                <w:right w:w="0" w:type="dxa"/>
              </w:tblCellMar>
              <w:tblLook w:val="04A0" w:firstRow="1" w:lastRow="0" w:firstColumn="1" w:lastColumn="0" w:noHBand="0" w:noVBand="1"/>
              <w:tblDescription w:val="Layout table for name, contact info, and objective"/>
            </w:tblPr>
            <w:tblGrid>
              <w:gridCol w:w="6280"/>
            </w:tblGrid>
            <w:tr w:rsidR="009C2095" w:rsidRPr="00CF1A49" w14:paraId="24753341" w14:textId="77777777" w:rsidTr="009C2095">
              <w:trPr>
                <w:trHeight w:val="639"/>
              </w:trPr>
              <w:tc>
                <w:tcPr>
                  <w:tcW w:w="6280" w:type="dxa"/>
                  <w:tcMar>
                    <w:top w:w="432" w:type="dxa"/>
                  </w:tcMar>
                </w:tcPr>
                <w:p w14:paraId="6488EBDC" w14:textId="77777777" w:rsidR="009C2095" w:rsidRPr="00DC257A" w:rsidRDefault="009C2095" w:rsidP="009C2095">
                  <w:pPr>
                    <w:pStyle w:val="Heading1"/>
                    <w:rPr>
                      <w:rFonts w:asciiTheme="minorHAnsi" w:eastAsiaTheme="minorHAnsi" w:hAnsiTheme="minorHAnsi" w:cstheme="minorBidi"/>
                      <w:b/>
                      <w:caps/>
                      <w:color w:val="595959" w:themeColor="text1" w:themeTint="A6"/>
                      <w:sz w:val="22"/>
                      <w:szCs w:val="22"/>
                    </w:rPr>
                  </w:pPr>
                  <w:r>
                    <w:t>Objective</w:t>
                  </w:r>
                </w:p>
                <w:p w14:paraId="73CD424B" w14:textId="77777777" w:rsidR="009C2095" w:rsidRPr="00CF1A49" w:rsidRDefault="009C2095" w:rsidP="009C2095">
                  <w:r w:rsidRPr="002872B3">
                    <w:rPr>
                      <w:color w:val="000000" w:themeColor="text1"/>
                    </w:rPr>
                    <w:t>To get an opportunity that allows me to showcase my skills and contribute to the company’s growth.</w:t>
                  </w:r>
                </w:p>
              </w:tc>
            </w:tr>
          </w:tbl>
          <w:p w14:paraId="3F3C0FC4" w14:textId="77777777" w:rsidR="009C2095" w:rsidRPr="00CF1A49" w:rsidRDefault="002C4A4D" w:rsidP="009C2095">
            <w:pPr>
              <w:pStyle w:val="Heading1"/>
            </w:pPr>
            <w:sdt>
              <w:sdtPr>
                <w:alias w:val="Experience:"/>
                <w:tag w:val="Experience:"/>
                <w:id w:val="-1983300934"/>
                <w:placeholder>
                  <w:docPart w:val="444F278B0B5B4341A9C924AB54F2C935"/>
                </w:placeholder>
                <w:temporary/>
                <w:showingPlcHdr/>
                <w15:appearance w15:val="hidden"/>
              </w:sdtPr>
              <w:sdtEndPr/>
              <w:sdtContent>
                <w:r w:rsidR="009C2095" w:rsidRPr="00CF1A49">
                  <w:t>Experience</w:t>
                </w:r>
              </w:sdtContent>
            </w:sdt>
          </w:p>
          <w:tbl>
            <w:tblPr>
              <w:tblStyle w:val="TableGrid"/>
              <w:tblW w:w="5000" w:type="pct"/>
              <w:tblInd w:w="72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6217"/>
            </w:tblGrid>
            <w:tr w:rsidR="009C2095" w:rsidRPr="00CF1A49" w14:paraId="0D530C34" w14:textId="77777777" w:rsidTr="00C02F1F">
              <w:trPr>
                <w:trHeight w:val="557"/>
              </w:trPr>
              <w:tc>
                <w:tcPr>
                  <w:tcW w:w="9553" w:type="dxa"/>
                </w:tcPr>
                <w:p w14:paraId="7E35B328" w14:textId="77777777" w:rsidR="009C2095" w:rsidRPr="00CF1A49" w:rsidRDefault="009C2095" w:rsidP="009C2095">
                  <w:pPr>
                    <w:pStyle w:val="Heading2"/>
                  </w:pPr>
                  <w:r>
                    <w:t>case study (B.ED)</w:t>
                  </w:r>
                </w:p>
                <w:p w14:paraId="6D270761" w14:textId="77777777" w:rsidR="009C2095" w:rsidRPr="00CF1A49" w:rsidRDefault="009C2095" w:rsidP="009C2095">
                  <w:r w:rsidRPr="002872B3">
                    <w:t>Case study on a slow learner and unde</w:t>
                  </w:r>
                  <w:r w:rsidR="00570B26">
                    <w:t xml:space="preserve">rstanding the reason behind </w:t>
                  </w:r>
                  <w:r w:rsidRPr="002872B3">
                    <w:t>slow learning</w:t>
                  </w:r>
                  <w:r w:rsidR="00570B26">
                    <w:t xml:space="preserve"> in children</w:t>
                  </w:r>
                  <w:r>
                    <w:t>.</w:t>
                  </w:r>
                  <w:r w:rsidR="008B4096">
                    <w:t xml:space="preserve"> Also how we can help such students in their learning.</w:t>
                  </w:r>
                </w:p>
              </w:tc>
            </w:tr>
            <w:tr w:rsidR="009C2095" w:rsidRPr="00CF1A49" w14:paraId="2963DD65" w14:textId="77777777" w:rsidTr="00C02F1F">
              <w:trPr>
                <w:trHeight w:val="557"/>
              </w:trPr>
              <w:tc>
                <w:tcPr>
                  <w:tcW w:w="9553" w:type="dxa"/>
                  <w:tcMar>
                    <w:top w:w="216" w:type="dxa"/>
                  </w:tcMar>
                </w:tcPr>
                <w:p w14:paraId="4607D306" w14:textId="77777777" w:rsidR="009C2095" w:rsidRPr="00CF1A49" w:rsidRDefault="009C2095" w:rsidP="009C2095">
                  <w:pPr>
                    <w:pStyle w:val="Heading2"/>
                  </w:pPr>
                  <w:r>
                    <w:t>case study (B.ED)</w:t>
                  </w:r>
                </w:p>
                <w:p w14:paraId="3537667F" w14:textId="77777777" w:rsidR="009C2095" w:rsidRDefault="009C2095" w:rsidP="009C2095">
                  <w:r w:rsidRPr="002872B3">
                    <w:t xml:space="preserve">Case study on a first generation </w:t>
                  </w:r>
                  <w:r>
                    <w:t xml:space="preserve">learner and what difficulties they face during their education. </w:t>
                  </w:r>
                  <w:r w:rsidR="008B4096">
                    <w:t xml:space="preserve">Also understanding the difficulties they face from their family and surroundings. </w:t>
                  </w:r>
                </w:p>
              </w:tc>
            </w:tr>
          </w:tbl>
          <w:sdt>
            <w:sdtPr>
              <w:alias w:val="Education:"/>
              <w:tag w:val="Education:"/>
              <w:id w:val="-1908763273"/>
              <w:placeholder>
                <w:docPart w:val="628C78B10A744F93B9992379032B1E5E"/>
              </w:placeholder>
              <w:temporary/>
              <w:showingPlcHdr/>
              <w15:appearance w15:val="hidden"/>
            </w:sdtPr>
            <w:sdtEndPr/>
            <w:sdtContent>
              <w:p w14:paraId="77313B90" w14:textId="77777777" w:rsidR="009C2095" w:rsidRPr="00CF1A49" w:rsidRDefault="009C2095" w:rsidP="009C2095">
                <w:pPr>
                  <w:pStyle w:val="Heading1"/>
                </w:pPr>
                <w:r w:rsidRPr="00CF1A49">
                  <w:t>Education</w:t>
                </w:r>
              </w:p>
            </w:sdtContent>
          </w:sdt>
          <w:tbl>
            <w:tblPr>
              <w:tblStyle w:val="TableGrid"/>
              <w:tblW w:w="6160" w:type="dxa"/>
              <w:tblInd w:w="72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6160"/>
            </w:tblGrid>
            <w:tr w:rsidR="009C2095" w:rsidRPr="00CF1A49" w14:paraId="2AB70570" w14:textId="77777777" w:rsidTr="009C2095">
              <w:trPr>
                <w:trHeight w:val="482"/>
              </w:trPr>
              <w:tc>
                <w:tcPr>
                  <w:tcW w:w="6160" w:type="dxa"/>
                </w:tcPr>
                <w:p w14:paraId="36C6F548" w14:textId="77777777" w:rsidR="009C2095" w:rsidRPr="00CF1A49" w:rsidRDefault="009C2095" w:rsidP="009C2095">
                  <w:pPr>
                    <w:pStyle w:val="Heading3"/>
                  </w:pPr>
                  <w:r>
                    <w:t>2018</w:t>
                  </w:r>
                </w:p>
                <w:p w14:paraId="09BC8947" w14:textId="77777777" w:rsidR="009C2095" w:rsidRPr="002872B3" w:rsidRDefault="009C2095" w:rsidP="009C2095">
                  <w:pPr>
                    <w:pStyle w:val="Heading2"/>
                    <w:rPr>
                      <w:rStyle w:val="SubtleReference"/>
                      <w:color w:val="auto"/>
                    </w:rPr>
                  </w:pPr>
                  <w:r>
                    <w:t>B.ED,</w:t>
                  </w:r>
                  <w:r w:rsidRPr="00CF1A49">
                    <w:t xml:space="preserve"> </w:t>
                  </w:r>
                  <w:r w:rsidRPr="002872B3">
                    <w:rPr>
                      <w:rStyle w:val="SubtleReference"/>
                      <w:color w:val="auto"/>
                    </w:rPr>
                    <w:t xml:space="preserve">ip university </w:t>
                  </w:r>
                </w:p>
                <w:p w14:paraId="20EB0C29" w14:textId="77777777" w:rsidR="009C2095" w:rsidRPr="002872B3" w:rsidRDefault="009C2095" w:rsidP="009C2095">
                  <w:pPr>
                    <w:pStyle w:val="Heading2"/>
                    <w:rPr>
                      <w:rStyle w:val="SubtleReference"/>
                      <w:color w:val="auto"/>
                    </w:rPr>
                  </w:pPr>
                  <w:r w:rsidRPr="002872B3">
                    <w:rPr>
                      <w:rStyle w:val="SubtleReference"/>
                      <w:color w:val="auto"/>
                    </w:rPr>
                    <w:t>percentage: 75%</w:t>
                  </w:r>
                </w:p>
                <w:p w14:paraId="743E508A" w14:textId="77777777" w:rsidR="009C2095" w:rsidRPr="00CF1A49" w:rsidRDefault="009C2095" w:rsidP="009C2095">
                  <w:pPr>
                    <w:pStyle w:val="Heading3"/>
                  </w:pPr>
                  <w:r>
                    <w:t>2015</w:t>
                  </w:r>
                </w:p>
                <w:p w14:paraId="6CA25580" w14:textId="390948A6" w:rsidR="009C2095" w:rsidRPr="002C4A4D" w:rsidRDefault="009C2095" w:rsidP="009C2095">
                  <w:pPr>
                    <w:pStyle w:val="Heading2"/>
                    <w:rPr>
                      <w:b w:val="0"/>
                      <w:smallCaps/>
                    </w:rPr>
                  </w:pPr>
                  <w:r>
                    <w:t>b.a. (honors) English</w:t>
                  </w:r>
                  <w:r w:rsidRPr="00CF1A49">
                    <w:t xml:space="preserve">, </w:t>
                  </w:r>
                  <w:r w:rsidRPr="002872B3">
                    <w:rPr>
                      <w:rStyle w:val="SubtleReference"/>
                      <w:color w:val="auto"/>
                    </w:rPr>
                    <w:t>delhi universit</w:t>
                  </w:r>
                </w:p>
              </w:tc>
            </w:tr>
          </w:tbl>
          <w:sdt>
            <w:sdtPr>
              <w:alias w:val="Skills:"/>
              <w:tag w:val="Skills:"/>
              <w:id w:val="-1392877668"/>
              <w:placeholder>
                <w:docPart w:val="8094C7D1C975454C91B3E0C2C28B2DB3"/>
              </w:placeholder>
              <w:temporary/>
              <w:showingPlcHdr/>
              <w15:appearance w15:val="hidden"/>
            </w:sdtPr>
            <w:sdtEndPr/>
            <w:sdtContent>
              <w:p w14:paraId="4A586FEE" w14:textId="77777777" w:rsidR="009C2095" w:rsidRPr="00CF1A49" w:rsidRDefault="009C2095" w:rsidP="009C2095">
                <w:pPr>
                  <w:pStyle w:val="Heading1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3057"/>
              <w:gridCol w:w="3183"/>
            </w:tblGrid>
            <w:tr w:rsidR="009C2095" w:rsidRPr="006E1507" w14:paraId="7BF0DBB5" w14:textId="77777777" w:rsidTr="009C2095">
              <w:tc>
                <w:tcPr>
                  <w:tcW w:w="4675" w:type="dxa"/>
                </w:tcPr>
                <w:p w14:paraId="3DCAD9EC" w14:textId="77777777" w:rsidR="009C2095" w:rsidRPr="002872B3" w:rsidRDefault="009C2095" w:rsidP="009C2095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HR Administration</w:t>
                  </w:r>
                </w:p>
                <w:p w14:paraId="2A17121F" w14:textId="77777777" w:rsidR="009C2095" w:rsidRPr="002872B3" w:rsidRDefault="009C2095" w:rsidP="009C2095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People and stakeholder management</w:t>
                  </w:r>
                </w:p>
                <w:p w14:paraId="521EEB81" w14:textId="77777777" w:rsidR="009C2095" w:rsidRPr="002872B3" w:rsidRDefault="009C2095" w:rsidP="009C2095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MS Word</w:t>
                  </w:r>
                </w:p>
                <w:p w14:paraId="073D8F34" w14:textId="77777777" w:rsidR="009C2095" w:rsidRPr="002872B3" w:rsidRDefault="009C2095" w:rsidP="009C2095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MS PowerPoint</w:t>
                  </w:r>
                </w:p>
                <w:p w14:paraId="5FAB8179" w14:textId="77777777" w:rsidR="009C2095" w:rsidRPr="009C2095" w:rsidRDefault="009C2095" w:rsidP="009C2095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MS Excel</w:t>
                  </w:r>
                </w:p>
                <w:p w14:paraId="5192F904" w14:textId="77777777" w:rsidR="009C2095" w:rsidRPr="006E1507" w:rsidRDefault="009C2095" w:rsidP="009C2095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  <w:r w:rsidRPr="002872B3">
                    <w:t xml:space="preserve"> 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0E67E42D" w14:textId="77777777" w:rsidR="009C2095" w:rsidRPr="002872B3" w:rsidRDefault="009C2095" w:rsidP="009C2095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Decision making</w:t>
                  </w:r>
                </w:p>
                <w:p w14:paraId="42A93E08" w14:textId="77777777" w:rsidR="009C2095" w:rsidRPr="002872B3" w:rsidRDefault="009C2095" w:rsidP="009C2095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Possessive positive attitude</w:t>
                  </w:r>
                </w:p>
                <w:p w14:paraId="71BD8EC5" w14:textId="77777777" w:rsidR="009C2095" w:rsidRPr="002872B3" w:rsidRDefault="009C2095" w:rsidP="009C2095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 xml:space="preserve">Self-motivated </w:t>
                  </w:r>
                </w:p>
                <w:p w14:paraId="101B21EB" w14:textId="77777777" w:rsidR="009C2095" w:rsidRPr="006E1507" w:rsidRDefault="009C2095" w:rsidP="009C2095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Responsible towards work</w:t>
                  </w:r>
                </w:p>
              </w:tc>
            </w:tr>
          </w:tbl>
          <w:p w14:paraId="62299674" w14:textId="77777777" w:rsidR="000629D5" w:rsidRDefault="000629D5" w:rsidP="009C2095">
            <w:pPr>
              <w:pStyle w:val="Heading1"/>
            </w:pPr>
          </w:p>
        </w:tc>
      </w:tr>
      <w:tr w:rsidR="000629D5" w14:paraId="4CDD4583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249389FE" w14:textId="77777777" w:rsidR="000629D5" w:rsidRPr="009C2095" w:rsidRDefault="009C2095" w:rsidP="00846D4F">
            <w:pPr>
              <w:pStyle w:val="Title"/>
              <w:rPr>
                <w:b/>
                <w:sz w:val="56"/>
                <w:szCs w:val="56"/>
              </w:rPr>
            </w:pPr>
            <w:r w:rsidRPr="009C2095">
              <w:rPr>
                <w:b/>
                <w:sz w:val="56"/>
                <w:szCs w:val="56"/>
              </w:rPr>
              <w:t>deepanjali</w:t>
            </w:r>
          </w:p>
          <w:p w14:paraId="4B219C3B" w14:textId="77777777" w:rsidR="000629D5" w:rsidRDefault="000629D5" w:rsidP="000629D5"/>
          <w:sdt>
            <w:sdtPr>
              <w:id w:val="-1954003311"/>
              <w:placeholder>
                <w:docPart w:val="5BA66D67EDAE4FA59D06F990B3C37BCB"/>
              </w:placeholder>
              <w:temporary/>
              <w:showingPlcHdr/>
              <w15:appearance w15:val="hidden"/>
            </w:sdtPr>
            <w:sdtEndPr/>
            <w:sdtContent>
              <w:p w14:paraId="63735DCC" w14:textId="77777777" w:rsidR="000629D5" w:rsidRPr="00846D4F" w:rsidRDefault="000629D5" w:rsidP="00846D4F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5D3A56FC6185489A814345435ACA9E75"/>
              </w:placeholder>
              <w:temporary/>
              <w:showingPlcHdr/>
              <w15:appearance w15:val="hidden"/>
            </w:sdtPr>
            <w:sdtEndPr/>
            <w:sdtContent>
              <w:p w14:paraId="5BE23732" w14:textId="77777777"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106C5C13" w14:textId="77777777" w:rsidR="000629D5" w:rsidRDefault="009C2095" w:rsidP="009C2095">
            <w:pPr>
              <w:pStyle w:val="ContactDetails"/>
            </w:pPr>
            <w:r>
              <w:t>+919999274701</w:t>
            </w:r>
          </w:p>
          <w:sdt>
            <w:sdtPr>
              <w:id w:val="-240260293"/>
              <w:placeholder>
                <w:docPart w:val="13550AC624E44355A6A9DEC81C2D10DC"/>
              </w:placeholder>
              <w:temporary/>
              <w:showingPlcHdr/>
              <w15:appearance w15:val="hidden"/>
            </w:sdtPr>
            <w:sdtEndPr/>
            <w:sdtContent>
              <w:p w14:paraId="2814EF63" w14:textId="77777777"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4630826E" w14:textId="77777777" w:rsidR="000629D5" w:rsidRDefault="009C2095" w:rsidP="000629D5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deepanjali121193@gmail.com</w:t>
            </w:r>
          </w:p>
          <w:p w14:paraId="4E088B27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38CF452A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029D289D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622BC608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44590730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26758498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056C91FD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3129576D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1A0BB323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4DE40494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3F908AD1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272A40BB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1B020061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36D556CA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316F5D26" w14:textId="77777777" w:rsidR="009C2095" w:rsidRPr="00846D4F" w:rsidRDefault="009C2095" w:rsidP="000629D5">
            <w:pPr>
              <w:pStyle w:val="ContactDetails"/>
              <w:rPr>
                <w:rStyle w:val="Hyperlink"/>
              </w:rPr>
            </w:pPr>
          </w:p>
        </w:tc>
        <w:tc>
          <w:tcPr>
            <w:tcW w:w="720" w:type="dxa"/>
          </w:tcPr>
          <w:p w14:paraId="18554583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1A5869BD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5FC081DD" w14:textId="77777777" w:rsidR="0043117B" w:rsidRPr="00846D4F" w:rsidRDefault="002C4A4D" w:rsidP="00570B26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FE508" w14:textId="77777777" w:rsidR="00433E15" w:rsidRDefault="00433E15" w:rsidP="000C45FF">
      <w:r>
        <w:separator/>
      </w:r>
    </w:p>
  </w:endnote>
  <w:endnote w:type="continuationSeparator" w:id="0">
    <w:p w14:paraId="4A724936" w14:textId="77777777" w:rsidR="00433E15" w:rsidRDefault="00433E1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7BD29" w14:textId="77777777" w:rsidR="00433E15" w:rsidRDefault="00433E15" w:rsidP="000C45FF">
      <w:r>
        <w:separator/>
      </w:r>
    </w:p>
  </w:footnote>
  <w:footnote w:type="continuationSeparator" w:id="0">
    <w:p w14:paraId="3330977A" w14:textId="77777777" w:rsidR="00433E15" w:rsidRDefault="00433E1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B2A8" w14:textId="77777777"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39402EC1" wp14:editId="16F307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171279">
    <w:abstractNumId w:val="1"/>
  </w:num>
  <w:num w:numId="2" w16cid:durableId="107066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095"/>
    <w:rsid w:val="00036450"/>
    <w:rsid w:val="00061C84"/>
    <w:rsid w:val="000629D5"/>
    <w:rsid w:val="00076632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2C4A4D"/>
    <w:rsid w:val="0030481B"/>
    <w:rsid w:val="004071FC"/>
    <w:rsid w:val="00433E15"/>
    <w:rsid w:val="00445947"/>
    <w:rsid w:val="004813B3"/>
    <w:rsid w:val="00496591"/>
    <w:rsid w:val="004C63E4"/>
    <w:rsid w:val="004D3011"/>
    <w:rsid w:val="005645EE"/>
    <w:rsid w:val="00570B26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802CA0"/>
    <w:rsid w:val="00846D4F"/>
    <w:rsid w:val="008B4096"/>
    <w:rsid w:val="008C1736"/>
    <w:rsid w:val="00922D5C"/>
    <w:rsid w:val="009C2095"/>
    <w:rsid w:val="009E7C63"/>
    <w:rsid w:val="00A10A67"/>
    <w:rsid w:val="00A2118D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9E951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10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11"/>
    <w:qFormat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character" w:styleId="SubtleReference">
    <w:name w:val="Subtle Reference"/>
    <w:basedOn w:val="DefaultParagraphFont"/>
    <w:uiPriority w:val="10"/>
    <w:qFormat/>
    <w:rsid w:val="009C2095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vind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A66D67EDAE4FA59D06F990B3C37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52FD2-B49D-4A1C-92AF-1DD0B824013F}"/>
      </w:docPartPr>
      <w:docPartBody>
        <w:p w:rsidR="00E16332" w:rsidRDefault="009644CD">
          <w:pPr>
            <w:pStyle w:val="5BA66D67EDAE4FA59D06F990B3C37BCB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5D3A56FC6185489A814345435ACA9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55800-C973-4FD4-AA72-58EA46D0E14A}"/>
      </w:docPartPr>
      <w:docPartBody>
        <w:p w:rsidR="00E16332" w:rsidRDefault="009644CD">
          <w:pPr>
            <w:pStyle w:val="5D3A56FC6185489A814345435ACA9E75"/>
          </w:pPr>
          <w:r w:rsidRPr="004D3011">
            <w:t>PHONE:</w:t>
          </w:r>
        </w:p>
      </w:docPartBody>
    </w:docPart>
    <w:docPart>
      <w:docPartPr>
        <w:name w:val="13550AC624E44355A6A9DEC81C2D1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8C3E2-68F4-463D-88AD-7EB6AE9351E2}"/>
      </w:docPartPr>
      <w:docPartBody>
        <w:p w:rsidR="00E16332" w:rsidRDefault="009644CD">
          <w:pPr>
            <w:pStyle w:val="13550AC624E44355A6A9DEC81C2D10DC"/>
          </w:pPr>
          <w:r w:rsidRPr="004D3011">
            <w:t>EMAIL:</w:t>
          </w:r>
        </w:p>
      </w:docPartBody>
    </w:docPart>
    <w:docPart>
      <w:docPartPr>
        <w:name w:val="444F278B0B5B4341A9C924AB54F2C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9950B-BF66-4F95-8E4C-D9615B12F8A4}"/>
      </w:docPartPr>
      <w:docPartBody>
        <w:p w:rsidR="00E16332" w:rsidRDefault="001614A3" w:rsidP="001614A3">
          <w:pPr>
            <w:pStyle w:val="444F278B0B5B4341A9C924AB54F2C935"/>
          </w:pPr>
          <w:r w:rsidRPr="00CF1A49">
            <w:t>Experience</w:t>
          </w:r>
        </w:p>
      </w:docPartBody>
    </w:docPart>
    <w:docPart>
      <w:docPartPr>
        <w:name w:val="628C78B10A744F93B9992379032B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27D98-268A-4C3A-B5AE-EA8971862617}"/>
      </w:docPartPr>
      <w:docPartBody>
        <w:p w:rsidR="00E16332" w:rsidRDefault="001614A3" w:rsidP="001614A3">
          <w:pPr>
            <w:pStyle w:val="628C78B10A744F93B9992379032B1E5E"/>
          </w:pPr>
          <w:r w:rsidRPr="00CF1A49">
            <w:t>Education</w:t>
          </w:r>
        </w:p>
      </w:docPartBody>
    </w:docPart>
    <w:docPart>
      <w:docPartPr>
        <w:name w:val="8094C7D1C975454C91B3E0C2C28B2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B829A-AF58-40F7-85B5-8C2391ED3A91}"/>
      </w:docPartPr>
      <w:docPartBody>
        <w:p w:rsidR="00E16332" w:rsidRDefault="001614A3" w:rsidP="001614A3">
          <w:pPr>
            <w:pStyle w:val="8094C7D1C975454C91B3E0C2C28B2DB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2206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4A3"/>
    <w:rsid w:val="001614A3"/>
    <w:rsid w:val="009644CD"/>
    <w:rsid w:val="00E1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5BA66D67EDAE4FA59D06F990B3C37BCB">
    <w:name w:val="5BA66D67EDAE4FA59D06F990B3C37BCB"/>
  </w:style>
  <w:style w:type="paragraph" w:customStyle="1" w:styleId="5D3A56FC6185489A814345435ACA9E75">
    <w:name w:val="5D3A56FC6185489A814345435ACA9E75"/>
  </w:style>
  <w:style w:type="paragraph" w:customStyle="1" w:styleId="13550AC624E44355A6A9DEC81C2D10DC">
    <w:name w:val="13550AC624E44355A6A9DEC81C2D10DC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444F278B0B5B4341A9C924AB54F2C935">
    <w:name w:val="444F278B0B5B4341A9C924AB54F2C935"/>
    <w:rsid w:val="001614A3"/>
  </w:style>
  <w:style w:type="paragraph" w:customStyle="1" w:styleId="628C78B10A744F93B9992379032B1E5E">
    <w:name w:val="628C78B10A744F93B9992379032B1E5E"/>
    <w:rsid w:val="001614A3"/>
  </w:style>
  <w:style w:type="paragraph" w:customStyle="1" w:styleId="8094C7D1C975454C91B3E0C2C28B2DB3">
    <w:name w:val="8094C7D1C975454C91B3E0C2C28B2DB3"/>
    <w:rsid w:val="00161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625541-02FF-4859-9095-B5BB7F40EA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2022-09-22T14:40:00Z</dcterms:created>
  <dcterms:modified xsi:type="dcterms:W3CDTF">2023-05-11T06:32:00Z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