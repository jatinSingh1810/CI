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3600"/>
        <w:gridCol w:w="720"/>
        <w:gridCol w:w="6470"/>
      </w:tblGrid>
      <w:tr w:rsidR="000629D5" w14:paraId="43B23F4D" w14:textId="77777777" w:rsidTr="000F46E6">
        <w:trPr>
          <w:trHeight w:val="4032"/>
        </w:trPr>
        <w:tc>
          <w:tcPr>
            <w:tcW w:w="3600" w:type="dxa"/>
            <w:vAlign w:val="bottom"/>
          </w:tcPr>
          <w:p w14:paraId="6E4B0FC5" w14:textId="77777777" w:rsidR="000629D5" w:rsidRDefault="009C2095" w:rsidP="001B2ABD">
            <w:pPr>
              <w:tabs>
                <w:tab w:val="left" w:pos="990"/>
              </w:tabs>
              <w:jc w:val="center"/>
            </w:pPr>
            <w:r w:rsidRPr="009C2095">
              <w:rPr>
                <w:noProof/>
                <w:lang w:val="en-IN" w:eastAsia="en-IN"/>
              </w:rPr>
              <w:drawing>
                <wp:inline distT="0" distB="0" distL="0" distR="0" wp14:anchorId="382B4B8E" wp14:editId="6FFE5230">
                  <wp:extent cx="2108200" cy="2108200"/>
                  <wp:effectExtent l="0" t="0" r="6350" b="635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Govind\Desktop\IMG-638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8586" cy="21085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50A8DD92" w14:textId="77777777" w:rsidR="000629D5" w:rsidRDefault="000629D5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Merge w:val="restart"/>
            <w:vAlign w:val="center"/>
          </w:tcPr>
          <w:tbl>
            <w:tblPr>
              <w:tblStyle w:val="TableGrid"/>
              <w:tblpPr w:leftFromText="180" w:rightFromText="180" w:horzAnchor="margin" w:tblpY="-672"/>
              <w:tblOverlap w:val="never"/>
              <w:tblW w:w="62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115" w:type="dxa"/>
                <w:right w:w="0" w:type="dxa"/>
              </w:tblCellMar>
              <w:tblLook w:val="04A0" w:firstRow="1" w:lastRow="0" w:firstColumn="1" w:lastColumn="0" w:noHBand="0" w:noVBand="1"/>
              <w:tblDescription w:val="Layout table for name, contact info, and objective"/>
            </w:tblPr>
            <w:tblGrid>
              <w:gridCol w:w="6280"/>
            </w:tblGrid>
            <w:tr w:rsidR="009C2095" w:rsidRPr="00CF1A49" w14:paraId="04FD45FF" w14:textId="77777777" w:rsidTr="009C2095">
              <w:trPr>
                <w:trHeight w:val="639"/>
              </w:trPr>
              <w:tc>
                <w:tcPr>
                  <w:tcW w:w="6280" w:type="dxa"/>
                  <w:tcMar>
                    <w:top w:w="432" w:type="dxa"/>
                  </w:tcMar>
                </w:tcPr>
                <w:p w14:paraId="7948FE2E" w14:textId="77777777" w:rsidR="009C2095" w:rsidRPr="00DC257A" w:rsidRDefault="009C2095" w:rsidP="009C2095">
                  <w:pPr>
                    <w:pStyle w:val="Heading1"/>
                    <w:rPr>
                      <w:rFonts w:asciiTheme="minorHAnsi" w:eastAsiaTheme="minorHAnsi" w:hAnsiTheme="minorHAnsi" w:cstheme="minorBidi"/>
                      <w:b/>
                      <w:caps/>
                      <w:color w:val="595959" w:themeColor="text1" w:themeTint="A6"/>
                      <w:sz w:val="22"/>
                      <w:szCs w:val="22"/>
                    </w:rPr>
                  </w:pPr>
                  <w:r>
                    <w:t>Objective</w:t>
                  </w:r>
                </w:p>
                <w:p w14:paraId="004C2A3E" w14:textId="77777777" w:rsidR="009C2095" w:rsidRPr="00CF1A49" w:rsidRDefault="009C2095" w:rsidP="009C2095">
                  <w:r w:rsidRPr="002872B3">
                    <w:rPr>
                      <w:color w:val="000000" w:themeColor="text1"/>
                    </w:rPr>
                    <w:t>To get an opportunity that allows me to showcase my skills and contribute to the company’s growth.</w:t>
                  </w:r>
                </w:p>
              </w:tc>
            </w:tr>
          </w:tbl>
          <w:p w14:paraId="03730755" w14:textId="77777777" w:rsidR="009C2095" w:rsidRPr="00CF1A49" w:rsidRDefault="00472DBA" w:rsidP="009C2095">
            <w:pPr>
              <w:pStyle w:val="Heading1"/>
            </w:pPr>
            <w:sdt>
              <w:sdtPr>
                <w:alias w:val="Experience:"/>
                <w:tag w:val="Experience:"/>
                <w:id w:val="-1983300934"/>
                <w:placeholder>
                  <w:docPart w:val="444F278B0B5B4341A9C924AB54F2C935"/>
                </w:placeholder>
                <w:temporary/>
                <w:showingPlcHdr/>
                <w15:appearance w15:val="hidden"/>
              </w:sdtPr>
              <w:sdtEndPr/>
              <w:sdtContent>
                <w:r w:rsidR="009C2095" w:rsidRPr="00CF1A49">
                  <w:t>Experience</w:t>
                </w:r>
              </w:sdtContent>
            </w:sdt>
          </w:p>
          <w:tbl>
            <w:tblPr>
              <w:tblStyle w:val="TableGrid"/>
              <w:tblW w:w="5000" w:type="pct"/>
              <w:tblInd w:w="72" w:type="dxa"/>
              <w:tblBorders>
                <w:top w:val="none" w:sz="0" w:space="0" w:color="auto"/>
                <w:left w:val="dotted" w:sz="18" w:space="0" w:color="BFBFBF" w:themeColor="background1" w:themeShade="BF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576" w:type="dxa"/>
                <w:right w:w="0" w:type="dxa"/>
              </w:tblCellMar>
              <w:tblLook w:val="04A0" w:firstRow="1" w:lastRow="0" w:firstColumn="1" w:lastColumn="0" w:noHBand="0" w:noVBand="1"/>
              <w:tblDescription w:val="Experience layout table"/>
            </w:tblPr>
            <w:tblGrid>
              <w:gridCol w:w="6217"/>
            </w:tblGrid>
            <w:tr w:rsidR="009C2095" w:rsidRPr="00CF1A49" w14:paraId="4A3B137F" w14:textId="77777777" w:rsidTr="00C02F1F">
              <w:trPr>
                <w:trHeight w:val="557"/>
              </w:trPr>
              <w:tc>
                <w:tcPr>
                  <w:tcW w:w="9553" w:type="dxa"/>
                </w:tcPr>
                <w:p w14:paraId="6EECF27F" w14:textId="77777777" w:rsidR="009C2095" w:rsidRPr="00CF1A49" w:rsidRDefault="009C2095" w:rsidP="009C2095">
                  <w:pPr>
                    <w:pStyle w:val="Heading2"/>
                  </w:pPr>
                  <w:r>
                    <w:t>case study (B.ED)</w:t>
                  </w:r>
                </w:p>
                <w:p w14:paraId="131FE905" w14:textId="77777777" w:rsidR="009C2095" w:rsidRPr="00CF1A49" w:rsidRDefault="009C2095" w:rsidP="009C2095">
                  <w:r w:rsidRPr="002872B3">
                    <w:t>Case study on a slow learner and unde</w:t>
                  </w:r>
                  <w:r w:rsidR="00570B26">
                    <w:t xml:space="preserve">rstanding the reason behind </w:t>
                  </w:r>
                  <w:r w:rsidRPr="002872B3">
                    <w:t>slow learning</w:t>
                  </w:r>
                  <w:r w:rsidR="00570B26">
                    <w:t xml:space="preserve"> in children</w:t>
                  </w:r>
                  <w:r>
                    <w:t>.</w:t>
                  </w:r>
                  <w:r w:rsidR="008B4096">
                    <w:t xml:space="preserve"> Also how we can help such students in their learning.</w:t>
                  </w:r>
                </w:p>
              </w:tc>
            </w:tr>
            <w:tr w:rsidR="009C2095" w:rsidRPr="00CF1A49" w14:paraId="2B0C4017" w14:textId="77777777" w:rsidTr="00C02F1F">
              <w:trPr>
                <w:trHeight w:val="557"/>
              </w:trPr>
              <w:tc>
                <w:tcPr>
                  <w:tcW w:w="9553" w:type="dxa"/>
                  <w:tcMar>
                    <w:top w:w="216" w:type="dxa"/>
                  </w:tcMar>
                </w:tcPr>
                <w:p w14:paraId="5767CF32" w14:textId="77777777" w:rsidR="009C2095" w:rsidRPr="00CF1A49" w:rsidRDefault="009C2095" w:rsidP="009C2095">
                  <w:pPr>
                    <w:pStyle w:val="Heading2"/>
                  </w:pPr>
                  <w:r>
                    <w:t>case study (B.ED)</w:t>
                  </w:r>
                </w:p>
                <w:p w14:paraId="448485C2" w14:textId="77777777" w:rsidR="009C2095" w:rsidRDefault="009C2095" w:rsidP="009C2095">
                  <w:r w:rsidRPr="002872B3">
                    <w:t xml:space="preserve">Case study on a first generation </w:t>
                  </w:r>
                  <w:r>
                    <w:t xml:space="preserve">learner and what difficulties they face during their education. </w:t>
                  </w:r>
                  <w:r w:rsidR="008B4096">
                    <w:t xml:space="preserve">Also understanding the difficulties they face from their family and surroundings. </w:t>
                  </w:r>
                </w:p>
              </w:tc>
            </w:tr>
          </w:tbl>
          <w:sdt>
            <w:sdtPr>
              <w:alias w:val="Education:"/>
              <w:tag w:val="Education:"/>
              <w:id w:val="-1908763273"/>
              <w:placeholder>
                <w:docPart w:val="628C78B10A744F93B9992379032B1E5E"/>
              </w:placeholder>
              <w:temporary/>
              <w:showingPlcHdr/>
              <w15:appearance w15:val="hidden"/>
            </w:sdtPr>
            <w:sdtEndPr/>
            <w:sdtContent>
              <w:p w14:paraId="10037951" w14:textId="77777777" w:rsidR="009C2095" w:rsidRPr="00CF1A49" w:rsidRDefault="009C2095" w:rsidP="009C2095">
                <w:pPr>
                  <w:pStyle w:val="Heading1"/>
                </w:pPr>
                <w:r w:rsidRPr="00CF1A49">
                  <w:t>Education</w:t>
                </w:r>
              </w:p>
            </w:sdtContent>
          </w:sdt>
          <w:tbl>
            <w:tblPr>
              <w:tblStyle w:val="TableGrid"/>
              <w:tblW w:w="6160" w:type="dxa"/>
              <w:tblInd w:w="72" w:type="dxa"/>
              <w:tblBorders>
                <w:top w:val="none" w:sz="0" w:space="0" w:color="auto"/>
                <w:left w:val="dotted" w:sz="18" w:space="0" w:color="BFBFBF" w:themeColor="background1" w:themeShade="BF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576" w:type="dxa"/>
                <w:right w:w="0" w:type="dxa"/>
              </w:tblCellMar>
              <w:tblLook w:val="04A0" w:firstRow="1" w:lastRow="0" w:firstColumn="1" w:lastColumn="0" w:noHBand="0" w:noVBand="1"/>
              <w:tblDescription w:val="Education layout table"/>
            </w:tblPr>
            <w:tblGrid>
              <w:gridCol w:w="6160"/>
            </w:tblGrid>
            <w:tr w:rsidR="009C2095" w:rsidRPr="00CF1A49" w14:paraId="00B0BA69" w14:textId="77777777" w:rsidTr="009C2095">
              <w:trPr>
                <w:trHeight w:val="482"/>
              </w:trPr>
              <w:tc>
                <w:tcPr>
                  <w:tcW w:w="6160" w:type="dxa"/>
                </w:tcPr>
                <w:p w14:paraId="7051CC6C" w14:textId="77777777" w:rsidR="009C2095" w:rsidRPr="00CF1A49" w:rsidRDefault="009C2095" w:rsidP="009C2095">
                  <w:pPr>
                    <w:pStyle w:val="Heading3"/>
                  </w:pPr>
                  <w:r>
                    <w:t>2018</w:t>
                  </w:r>
                </w:p>
                <w:p w14:paraId="11DD158F" w14:textId="30B9916F" w:rsidR="009C2095" w:rsidRPr="002872B3" w:rsidRDefault="009C2095" w:rsidP="009C2095">
                  <w:pPr>
                    <w:pStyle w:val="Heading2"/>
                    <w:rPr>
                      <w:rStyle w:val="SubtleReference"/>
                      <w:color w:val="auto"/>
                    </w:rPr>
                  </w:pPr>
                  <w:proofErr w:type="gramStart"/>
                  <w:r>
                    <w:t>B.ED</w:t>
                  </w:r>
                  <w:proofErr w:type="gramEnd"/>
                  <w:r>
                    <w:t>,</w:t>
                  </w:r>
                  <w:r w:rsidRPr="00CF1A49">
                    <w:t xml:space="preserve"> </w:t>
                  </w:r>
                  <w:r w:rsidRPr="002872B3">
                    <w:rPr>
                      <w:rStyle w:val="SubtleReference"/>
                      <w:color w:val="auto"/>
                    </w:rPr>
                    <w:t xml:space="preserve">ip university </w:t>
                  </w:r>
                </w:p>
                <w:p w14:paraId="6990C066" w14:textId="77777777" w:rsidR="009C2095" w:rsidRPr="00CF1A49" w:rsidRDefault="009C2095" w:rsidP="009C2095">
                  <w:pPr>
                    <w:pStyle w:val="Heading3"/>
                  </w:pPr>
                  <w:r>
                    <w:t>2015</w:t>
                  </w:r>
                </w:p>
                <w:p w14:paraId="26ED8269" w14:textId="5F82734B" w:rsidR="009C2095" w:rsidRPr="00D85A27" w:rsidRDefault="009C2095" w:rsidP="009C2095">
                  <w:pPr>
                    <w:pStyle w:val="Heading2"/>
                    <w:rPr>
                      <w:b w:val="0"/>
                      <w:smallCaps/>
                    </w:rPr>
                  </w:pPr>
                  <w:r>
                    <w:t>b.a. (honors) English</w:t>
                  </w:r>
                  <w:r w:rsidRPr="00CF1A49">
                    <w:t xml:space="preserve">, </w:t>
                  </w:r>
                  <w:r w:rsidRPr="002872B3">
                    <w:rPr>
                      <w:rStyle w:val="SubtleReference"/>
                      <w:color w:val="auto"/>
                    </w:rPr>
                    <w:t>delhi universit</w:t>
                  </w:r>
                  <w:r w:rsidR="00D85A27">
                    <w:rPr>
                      <w:rStyle w:val="SubtleReference"/>
                      <w:color w:val="auto"/>
                    </w:rPr>
                    <w:t>y</w:t>
                  </w:r>
                </w:p>
              </w:tc>
            </w:tr>
          </w:tbl>
          <w:sdt>
            <w:sdtPr>
              <w:alias w:val="Skills:"/>
              <w:tag w:val="Skills:"/>
              <w:id w:val="-1392877668"/>
              <w:placeholder>
                <w:docPart w:val="8094C7D1C975454C91B3E0C2C28B2DB3"/>
              </w:placeholder>
              <w:temporary/>
              <w:showingPlcHdr/>
              <w15:appearance w15:val="hidden"/>
            </w:sdtPr>
            <w:sdtEndPr/>
            <w:sdtContent>
              <w:p w14:paraId="16EBED78" w14:textId="77777777" w:rsidR="009C2095" w:rsidRPr="00CF1A49" w:rsidRDefault="009C2095" w:rsidP="009C2095">
                <w:pPr>
                  <w:pStyle w:val="Heading1"/>
                </w:pPr>
                <w:r w:rsidRPr="00CF1A49">
                  <w:t>Skills</w:t>
                </w:r>
              </w:p>
            </w:sdtContent>
          </w:sdt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Skills layout table"/>
            </w:tblPr>
            <w:tblGrid>
              <w:gridCol w:w="3057"/>
              <w:gridCol w:w="3183"/>
            </w:tblGrid>
            <w:tr w:rsidR="009C2095" w:rsidRPr="006E1507" w14:paraId="5AC8F76F" w14:textId="77777777" w:rsidTr="009C2095">
              <w:tc>
                <w:tcPr>
                  <w:tcW w:w="4675" w:type="dxa"/>
                </w:tcPr>
                <w:p w14:paraId="7F2CDD8D" w14:textId="77777777" w:rsidR="00AE50B1" w:rsidRPr="002872B3" w:rsidRDefault="00AE50B1" w:rsidP="00AE50B1">
                  <w:pPr>
                    <w:pStyle w:val="ListBullet"/>
                    <w:numPr>
                      <w:ilvl w:val="0"/>
                      <w:numId w:val="2"/>
                    </w:numPr>
                    <w:spacing w:after="0" w:line="240" w:lineRule="auto"/>
                  </w:pPr>
                  <w:r w:rsidRPr="002872B3">
                    <w:t>MS Word</w:t>
                  </w:r>
                </w:p>
                <w:p w14:paraId="773C7969" w14:textId="77777777" w:rsidR="00AE50B1" w:rsidRPr="002872B3" w:rsidRDefault="00AE50B1" w:rsidP="00AE50B1">
                  <w:pPr>
                    <w:pStyle w:val="ListBullet"/>
                    <w:numPr>
                      <w:ilvl w:val="0"/>
                      <w:numId w:val="2"/>
                    </w:numPr>
                    <w:spacing w:after="0" w:line="240" w:lineRule="auto"/>
                  </w:pPr>
                  <w:r w:rsidRPr="002872B3">
                    <w:t>MS PowerPoint</w:t>
                  </w:r>
                </w:p>
                <w:p w14:paraId="660A9DDD" w14:textId="77777777" w:rsidR="00AE50B1" w:rsidRPr="009C2095" w:rsidRDefault="00AE50B1" w:rsidP="00AE50B1">
                  <w:pPr>
                    <w:pStyle w:val="ListBullet"/>
                    <w:numPr>
                      <w:ilvl w:val="0"/>
                      <w:numId w:val="2"/>
                    </w:numPr>
                    <w:spacing w:after="0" w:line="240" w:lineRule="auto"/>
                  </w:pPr>
                  <w:r w:rsidRPr="002872B3">
                    <w:t>MS Excel</w:t>
                  </w:r>
                </w:p>
                <w:p w14:paraId="7401C538" w14:textId="550C4E7E" w:rsidR="009C2095" w:rsidRPr="002872B3" w:rsidRDefault="009C2095" w:rsidP="00AE50B1">
                  <w:pPr>
                    <w:pStyle w:val="ListBullet"/>
                    <w:numPr>
                      <w:ilvl w:val="0"/>
                      <w:numId w:val="0"/>
                    </w:numPr>
                    <w:spacing w:after="0" w:line="240" w:lineRule="auto"/>
                    <w:ind w:left="720" w:hanging="360"/>
                  </w:pPr>
                </w:p>
                <w:p w14:paraId="02F7FCA1" w14:textId="5494030A" w:rsidR="009C2095" w:rsidRPr="002872B3" w:rsidRDefault="009C2095" w:rsidP="00AE50B1">
                  <w:pPr>
                    <w:pStyle w:val="ListBullet"/>
                    <w:numPr>
                      <w:ilvl w:val="0"/>
                      <w:numId w:val="0"/>
                    </w:numPr>
                    <w:spacing w:after="0" w:line="240" w:lineRule="auto"/>
                  </w:pPr>
                </w:p>
                <w:p w14:paraId="1F8A1AA3" w14:textId="004F5998" w:rsidR="009C2095" w:rsidRPr="006E1507" w:rsidRDefault="009C2095" w:rsidP="009C2095">
                  <w:pPr>
                    <w:pStyle w:val="ListBullet"/>
                    <w:numPr>
                      <w:ilvl w:val="0"/>
                      <w:numId w:val="0"/>
                    </w:numPr>
                    <w:ind w:left="360"/>
                  </w:pPr>
                </w:p>
              </w:tc>
              <w:tc>
                <w:tcPr>
                  <w:tcW w:w="4675" w:type="dxa"/>
                  <w:tcMar>
                    <w:left w:w="360" w:type="dxa"/>
                  </w:tcMar>
                </w:tcPr>
                <w:p w14:paraId="102C9C49" w14:textId="77777777" w:rsidR="009C2095" w:rsidRPr="002872B3" w:rsidRDefault="009C2095" w:rsidP="009C2095">
                  <w:pPr>
                    <w:pStyle w:val="ListBullet"/>
                    <w:numPr>
                      <w:ilvl w:val="0"/>
                      <w:numId w:val="2"/>
                    </w:numPr>
                    <w:spacing w:after="0" w:line="240" w:lineRule="auto"/>
                  </w:pPr>
                  <w:r w:rsidRPr="002872B3">
                    <w:t>Decision making</w:t>
                  </w:r>
                </w:p>
                <w:p w14:paraId="1A74516C" w14:textId="77777777" w:rsidR="009C2095" w:rsidRPr="002872B3" w:rsidRDefault="009C2095" w:rsidP="009C2095">
                  <w:pPr>
                    <w:pStyle w:val="ListBullet"/>
                    <w:numPr>
                      <w:ilvl w:val="0"/>
                      <w:numId w:val="2"/>
                    </w:numPr>
                    <w:spacing w:after="0" w:line="240" w:lineRule="auto"/>
                  </w:pPr>
                  <w:r w:rsidRPr="002872B3">
                    <w:t>Possessive positive attitude</w:t>
                  </w:r>
                </w:p>
                <w:p w14:paraId="7B6458D9" w14:textId="77777777" w:rsidR="009C2095" w:rsidRPr="002872B3" w:rsidRDefault="009C2095" w:rsidP="009C2095">
                  <w:pPr>
                    <w:pStyle w:val="ListBullet"/>
                    <w:numPr>
                      <w:ilvl w:val="0"/>
                      <w:numId w:val="2"/>
                    </w:numPr>
                    <w:spacing w:after="0" w:line="240" w:lineRule="auto"/>
                  </w:pPr>
                  <w:r w:rsidRPr="002872B3">
                    <w:t xml:space="preserve">Self-motivated </w:t>
                  </w:r>
                </w:p>
                <w:p w14:paraId="53B17B03" w14:textId="77777777" w:rsidR="009C2095" w:rsidRPr="006E1507" w:rsidRDefault="009C2095" w:rsidP="009C2095">
                  <w:pPr>
                    <w:pStyle w:val="ListBullet"/>
                    <w:numPr>
                      <w:ilvl w:val="0"/>
                      <w:numId w:val="2"/>
                    </w:numPr>
                    <w:spacing w:after="0" w:line="240" w:lineRule="auto"/>
                  </w:pPr>
                  <w:r w:rsidRPr="002872B3">
                    <w:t>Responsible towards work</w:t>
                  </w:r>
                </w:p>
              </w:tc>
            </w:tr>
          </w:tbl>
          <w:p w14:paraId="6AC932E4" w14:textId="77777777" w:rsidR="000629D5" w:rsidRDefault="000629D5" w:rsidP="009C2095">
            <w:pPr>
              <w:pStyle w:val="Heading1"/>
            </w:pPr>
          </w:p>
        </w:tc>
      </w:tr>
      <w:tr w:rsidR="000629D5" w14:paraId="3CD83114" w14:textId="77777777" w:rsidTr="000F46E6">
        <w:trPr>
          <w:trHeight w:val="9504"/>
        </w:trPr>
        <w:tc>
          <w:tcPr>
            <w:tcW w:w="3600" w:type="dxa"/>
            <w:vAlign w:val="bottom"/>
          </w:tcPr>
          <w:p w14:paraId="52D723BC" w14:textId="7FED05F7" w:rsidR="000629D5" w:rsidRPr="0000436C" w:rsidRDefault="000629D5" w:rsidP="0000436C"/>
          <w:sdt>
            <w:sdtPr>
              <w:id w:val="-1954003311"/>
              <w:placeholder>
                <w:docPart w:val="5BA66D67EDAE4FA59D06F990B3C37BCB"/>
              </w:placeholder>
              <w:temporary/>
              <w:showingPlcHdr/>
              <w15:appearance w15:val="hidden"/>
            </w:sdtPr>
            <w:sdtEndPr/>
            <w:sdtContent>
              <w:p w14:paraId="2282B3D9" w14:textId="77777777" w:rsidR="000629D5" w:rsidRPr="00846D4F" w:rsidRDefault="000629D5" w:rsidP="00846D4F">
                <w:pPr>
                  <w:pStyle w:val="Heading2"/>
                </w:pPr>
                <w:r w:rsidRPr="00846D4F">
                  <w:rPr>
                    <w:rStyle w:val="Heading2Char"/>
                    <w:b/>
                    <w:bCs/>
                    <w:caps/>
                  </w:rPr>
                  <w:t>CONTACT</w:t>
                </w:r>
              </w:p>
            </w:sdtContent>
          </w:sdt>
          <w:sdt>
            <w:sdtPr>
              <w:id w:val="1111563247"/>
              <w:placeholder>
                <w:docPart w:val="5D3A56FC6185489A814345435ACA9E75"/>
              </w:placeholder>
              <w:temporary/>
              <w:showingPlcHdr/>
              <w15:appearance w15:val="hidden"/>
            </w:sdtPr>
            <w:sdtEndPr/>
            <w:sdtContent>
              <w:p w14:paraId="0B3A496D" w14:textId="77777777" w:rsidR="000629D5" w:rsidRDefault="000629D5" w:rsidP="000629D5">
                <w:pPr>
                  <w:pStyle w:val="ContactDetails"/>
                </w:pPr>
                <w:r w:rsidRPr="004D3011">
                  <w:t>PHONE:</w:t>
                </w:r>
              </w:p>
            </w:sdtContent>
          </w:sdt>
          <w:p w14:paraId="561F99E9" w14:textId="0CE89B36" w:rsidR="000629D5" w:rsidRDefault="009C2095" w:rsidP="009C2095">
            <w:pPr>
              <w:pStyle w:val="ContactDetails"/>
            </w:pPr>
            <w:r>
              <w:t>+9199992747</w:t>
            </w:r>
          </w:p>
          <w:sdt>
            <w:sdtPr>
              <w:id w:val="-240260293"/>
              <w:placeholder>
                <w:docPart w:val="13550AC624E44355A6A9DEC81C2D10DC"/>
              </w:placeholder>
              <w:temporary/>
              <w:showingPlcHdr/>
              <w15:appearance w15:val="hidden"/>
            </w:sdtPr>
            <w:sdtEndPr/>
            <w:sdtContent>
              <w:p w14:paraId="15606C25" w14:textId="77777777" w:rsidR="000629D5" w:rsidRDefault="000629D5" w:rsidP="000629D5">
                <w:pPr>
                  <w:pStyle w:val="ContactDetails"/>
                </w:pPr>
                <w:r w:rsidRPr="004D3011">
                  <w:t>EMAIL:</w:t>
                </w:r>
              </w:p>
            </w:sdtContent>
          </w:sdt>
          <w:p w14:paraId="2F217B85" w14:textId="1AD490EA" w:rsidR="000629D5" w:rsidRDefault="00AE50B1" w:rsidP="000629D5">
            <w:pPr>
              <w:pStyle w:val="ContactDetails"/>
              <w:rPr>
                <w:rStyle w:val="Hyperlink"/>
              </w:rPr>
            </w:pPr>
            <w:proofErr w:type="gramStart"/>
            <w:r>
              <w:rPr>
                <w:rStyle w:val="Hyperlink"/>
              </w:rPr>
              <w:t>Email:--</w:t>
            </w:r>
            <w:r w:rsidR="009C2095">
              <w:rPr>
                <w:rStyle w:val="Hyperlink"/>
              </w:rPr>
              <w:t>deepanjali121193@gmail.com</w:t>
            </w:r>
            <w:proofErr w:type="gramEnd"/>
          </w:p>
          <w:p w14:paraId="328C5A02" w14:textId="46329508" w:rsidR="009C2095" w:rsidRDefault="009C2095" w:rsidP="000629D5">
            <w:pPr>
              <w:pStyle w:val="ContactDetails"/>
              <w:rPr>
                <w:rStyle w:val="Hyperlink"/>
              </w:rPr>
            </w:pPr>
          </w:p>
          <w:p w14:paraId="4D65DD83" w14:textId="12374E9B" w:rsidR="009C2095" w:rsidRPr="00AE50B1" w:rsidRDefault="0000436C" w:rsidP="000629D5">
            <w:pPr>
              <w:pStyle w:val="ContactDetails"/>
              <w:rPr>
                <w:rStyle w:val="Hyperlink"/>
                <w:highlight w:val="black"/>
              </w:rPr>
            </w:pPr>
            <w:r w:rsidRPr="00AE50B1">
              <w:rPr>
                <w:rStyle w:val="Hyperlink"/>
                <w:highlight w:val="black"/>
              </w:rPr>
              <w:t>Phone Number-9999274701</w:t>
            </w:r>
          </w:p>
          <w:p w14:paraId="3F258A3B" w14:textId="32837864" w:rsidR="00AE50B1" w:rsidRDefault="00AE50B1" w:rsidP="000629D5">
            <w:pPr>
              <w:pStyle w:val="ContactDetails"/>
              <w:rPr>
                <w:rStyle w:val="Hyperlink"/>
              </w:rPr>
            </w:pPr>
            <w:r w:rsidRPr="00AE50B1">
              <w:rPr>
                <w:rStyle w:val="Hyperlink"/>
                <w:highlight w:val="black"/>
              </w:rPr>
              <w:t>Address—Plot Number 181 Upper Ground Floor -1 Shakti Khand 2 Indirapuram Ghaziabad UP-201013</w:t>
            </w:r>
          </w:p>
          <w:p w14:paraId="57EFBBD0" w14:textId="77777777" w:rsidR="009C2095" w:rsidRDefault="009C2095" w:rsidP="000629D5">
            <w:pPr>
              <w:pStyle w:val="ContactDetails"/>
              <w:rPr>
                <w:rStyle w:val="Hyperlink"/>
              </w:rPr>
            </w:pPr>
          </w:p>
          <w:p w14:paraId="2304F082" w14:textId="77777777" w:rsidR="009C2095" w:rsidRDefault="009C2095" w:rsidP="000629D5">
            <w:pPr>
              <w:pStyle w:val="ContactDetails"/>
              <w:rPr>
                <w:rStyle w:val="Hyperlink"/>
              </w:rPr>
            </w:pPr>
          </w:p>
          <w:p w14:paraId="0F8B6BD1" w14:textId="77777777" w:rsidR="009C2095" w:rsidRDefault="009C2095" w:rsidP="000629D5">
            <w:pPr>
              <w:pStyle w:val="ContactDetails"/>
              <w:rPr>
                <w:rStyle w:val="Hyperlink"/>
              </w:rPr>
            </w:pPr>
          </w:p>
          <w:p w14:paraId="72B3FA6D" w14:textId="77777777" w:rsidR="009C2095" w:rsidRDefault="009C2095" w:rsidP="000629D5">
            <w:pPr>
              <w:pStyle w:val="ContactDetails"/>
              <w:rPr>
                <w:rStyle w:val="Hyperlink"/>
              </w:rPr>
            </w:pPr>
          </w:p>
          <w:p w14:paraId="7D9B2F11" w14:textId="77777777" w:rsidR="009C2095" w:rsidRDefault="009C2095" w:rsidP="000629D5">
            <w:pPr>
              <w:pStyle w:val="ContactDetails"/>
              <w:rPr>
                <w:rStyle w:val="Hyperlink"/>
              </w:rPr>
            </w:pPr>
          </w:p>
          <w:p w14:paraId="4569889A" w14:textId="77777777" w:rsidR="009C2095" w:rsidRDefault="009C2095" w:rsidP="000629D5">
            <w:pPr>
              <w:pStyle w:val="ContactDetails"/>
              <w:rPr>
                <w:rStyle w:val="Hyperlink"/>
              </w:rPr>
            </w:pPr>
          </w:p>
          <w:p w14:paraId="7CAA454C" w14:textId="77777777" w:rsidR="009C2095" w:rsidRDefault="009C2095" w:rsidP="000629D5">
            <w:pPr>
              <w:pStyle w:val="ContactDetails"/>
              <w:rPr>
                <w:rStyle w:val="Hyperlink"/>
              </w:rPr>
            </w:pPr>
          </w:p>
          <w:p w14:paraId="2B316E25" w14:textId="77777777" w:rsidR="009C2095" w:rsidRDefault="009C2095" w:rsidP="000629D5">
            <w:pPr>
              <w:pStyle w:val="ContactDetails"/>
              <w:rPr>
                <w:rStyle w:val="Hyperlink"/>
              </w:rPr>
            </w:pPr>
          </w:p>
          <w:p w14:paraId="225B4CE5" w14:textId="77777777" w:rsidR="009C2095" w:rsidRDefault="009C2095" w:rsidP="000629D5">
            <w:pPr>
              <w:pStyle w:val="ContactDetails"/>
              <w:rPr>
                <w:rStyle w:val="Hyperlink"/>
              </w:rPr>
            </w:pPr>
          </w:p>
          <w:p w14:paraId="23A1C3A9" w14:textId="77777777" w:rsidR="009C2095" w:rsidRDefault="009C2095" w:rsidP="000629D5">
            <w:pPr>
              <w:pStyle w:val="ContactDetails"/>
              <w:rPr>
                <w:rStyle w:val="Hyperlink"/>
              </w:rPr>
            </w:pPr>
          </w:p>
          <w:p w14:paraId="0FDBF567" w14:textId="77777777" w:rsidR="009C2095" w:rsidRDefault="009C2095" w:rsidP="000629D5">
            <w:pPr>
              <w:pStyle w:val="ContactDetails"/>
              <w:rPr>
                <w:rStyle w:val="Hyperlink"/>
              </w:rPr>
            </w:pPr>
          </w:p>
          <w:p w14:paraId="04621D14" w14:textId="77777777" w:rsidR="009C2095" w:rsidRDefault="009C2095" w:rsidP="000629D5">
            <w:pPr>
              <w:pStyle w:val="ContactDetails"/>
              <w:rPr>
                <w:rStyle w:val="Hyperlink"/>
              </w:rPr>
            </w:pPr>
          </w:p>
          <w:p w14:paraId="430245A2" w14:textId="77777777" w:rsidR="009C2095" w:rsidRPr="00846D4F" w:rsidRDefault="009C2095" w:rsidP="000629D5">
            <w:pPr>
              <w:pStyle w:val="ContactDetails"/>
              <w:rPr>
                <w:rStyle w:val="Hyperlink"/>
              </w:rPr>
            </w:pPr>
          </w:p>
        </w:tc>
        <w:tc>
          <w:tcPr>
            <w:tcW w:w="720" w:type="dxa"/>
          </w:tcPr>
          <w:p w14:paraId="493628A0" w14:textId="77777777" w:rsidR="000629D5" w:rsidRDefault="000629D5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Merge/>
          </w:tcPr>
          <w:p w14:paraId="3DC1549F" w14:textId="77777777" w:rsidR="000629D5" w:rsidRPr="004D3011" w:rsidRDefault="000629D5" w:rsidP="004D3011">
            <w:pPr>
              <w:rPr>
                <w:color w:val="FFFFFF" w:themeColor="background1"/>
              </w:rPr>
            </w:pPr>
          </w:p>
        </w:tc>
      </w:tr>
    </w:tbl>
    <w:p w14:paraId="4CDF9386" w14:textId="77777777" w:rsidR="0043117B" w:rsidRPr="00846D4F" w:rsidRDefault="00472DBA" w:rsidP="00570B26">
      <w:pPr>
        <w:tabs>
          <w:tab w:val="left" w:pos="990"/>
        </w:tabs>
        <w:spacing w:after="0"/>
        <w:rPr>
          <w:sz w:val="8"/>
        </w:rPr>
      </w:pPr>
    </w:p>
    <w:sectPr w:rsidR="0043117B" w:rsidRPr="00846D4F" w:rsidSect="000C45FF">
      <w:headerReference w:type="defaul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DB9DB1" w14:textId="77777777" w:rsidR="00433E15" w:rsidRDefault="00433E15" w:rsidP="000C45FF">
      <w:r>
        <w:separator/>
      </w:r>
    </w:p>
  </w:endnote>
  <w:endnote w:type="continuationSeparator" w:id="0">
    <w:p w14:paraId="7F6D61F4" w14:textId="77777777" w:rsidR="00433E15" w:rsidRDefault="00433E15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MS Gothic"/>
    <w:charset w:val="80"/>
    <w:family w:val="swiss"/>
    <w:pitch w:val="variable"/>
    <w:sig w:usb0="E00002FF" w:usb1="6AC7FFFF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A3DFD8" w14:textId="77777777" w:rsidR="00433E15" w:rsidRDefault="00433E15" w:rsidP="000C45FF">
      <w:r>
        <w:separator/>
      </w:r>
    </w:p>
  </w:footnote>
  <w:footnote w:type="continuationSeparator" w:id="0">
    <w:p w14:paraId="64ADBF34" w14:textId="77777777" w:rsidR="00433E15" w:rsidRDefault="00433E15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E15FA6" w14:textId="77777777" w:rsidR="000C45FF" w:rsidRDefault="000C45FF">
    <w:pPr>
      <w:pStyle w:val="Header"/>
    </w:pPr>
    <w:r>
      <w:rPr>
        <w:noProof/>
        <w:lang w:val="en-IN" w:eastAsia="en-IN"/>
      </w:rPr>
      <w:drawing>
        <wp:anchor distT="0" distB="0" distL="114300" distR="114300" simplePos="0" relativeHeight="251658240" behindDoc="1" locked="0" layoutInCell="1" allowOverlap="1" wp14:anchorId="335BD58D" wp14:editId="651C546B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D4007"/>
    <w:multiLevelType w:val="multilevel"/>
    <w:tmpl w:val="9148F2A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94B6D2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94B6D2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94B6D2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" w15:restartNumberingAfterBreak="0">
    <w:nsid w:val="71AE748F"/>
    <w:multiLevelType w:val="hybridMultilevel"/>
    <w:tmpl w:val="DBA04926"/>
    <w:lvl w:ilvl="0" w:tplc="90A47612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8950391">
    <w:abstractNumId w:val="1"/>
  </w:num>
  <w:num w:numId="2" w16cid:durableId="18090821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2095"/>
    <w:rsid w:val="0000436C"/>
    <w:rsid w:val="00036450"/>
    <w:rsid w:val="00061C84"/>
    <w:rsid w:val="000629D5"/>
    <w:rsid w:val="00076632"/>
    <w:rsid w:val="000C45FF"/>
    <w:rsid w:val="000E3FD1"/>
    <w:rsid w:val="000F46E6"/>
    <w:rsid w:val="00180329"/>
    <w:rsid w:val="0019001F"/>
    <w:rsid w:val="001A74A5"/>
    <w:rsid w:val="001B2ABD"/>
    <w:rsid w:val="001D2335"/>
    <w:rsid w:val="001E1759"/>
    <w:rsid w:val="001F1ECC"/>
    <w:rsid w:val="002400EB"/>
    <w:rsid w:val="00244620"/>
    <w:rsid w:val="00256CF7"/>
    <w:rsid w:val="0030481B"/>
    <w:rsid w:val="004071FC"/>
    <w:rsid w:val="00433E15"/>
    <w:rsid w:val="00445947"/>
    <w:rsid w:val="004813B3"/>
    <w:rsid w:val="00496591"/>
    <w:rsid w:val="004C63E4"/>
    <w:rsid w:val="004D3011"/>
    <w:rsid w:val="005645EE"/>
    <w:rsid w:val="00570B26"/>
    <w:rsid w:val="005D6289"/>
    <w:rsid w:val="005E39D5"/>
    <w:rsid w:val="00612544"/>
    <w:rsid w:val="0062123A"/>
    <w:rsid w:val="00646E75"/>
    <w:rsid w:val="006610D6"/>
    <w:rsid w:val="006771D0"/>
    <w:rsid w:val="00715FCB"/>
    <w:rsid w:val="00743101"/>
    <w:rsid w:val="007867A0"/>
    <w:rsid w:val="007927F5"/>
    <w:rsid w:val="00802CA0"/>
    <w:rsid w:val="00846D4F"/>
    <w:rsid w:val="008B4096"/>
    <w:rsid w:val="008C1736"/>
    <w:rsid w:val="00922D5C"/>
    <w:rsid w:val="009C2095"/>
    <w:rsid w:val="009E7C63"/>
    <w:rsid w:val="00A10A67"/>
    <w:rsid w:val="00A2118D"/>
    <w:rsid w:val="00AD76E2"/>
    <w:rsid w:val="00AE50B1"/>
    <w:rsid w:val="00B20152"/>
    <w:rsid w:val="00B70850"/>
    <w:rsid w:val="00BD0815"/>
    <w:rsid w:val="00C066B6"/>
    <w:rsid w:val="00C37BA1"/>
    <w:rsid w:val="00C4674C"/>
    <w:rsid w:val="00C506CF"/>
    <w:rsid w:val="00C72BED"/>
    <w:rsid w:val="00C9578B"/>
    <w:rsid w:val="00CA562E"/>
    <w:rsid w:val="00CB2D30"/>
    <w:rsid w:val="00D2522B"/>
    <w:rsid w:val="00D82F2F"/>
    <w:rsid w:val="00D85A27"/>
    <w:rsid w:val="00DA694B"/>
    <w:rsid w:val="00DD172A"/>
    <w:rsid w:val="00E25A26"/>
    <w:rsid w:val="00E55D74"/>
    <w:rsid w:val="00E866EC"/>
    <w:rsid w:val="00E93B74"/>
    <w:rsid w:val="00EB3A62"/>
    <w:rsid w:val="00F60274"/>
    <w:rsid w:val="00F77FB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8F27497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10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6D4F"/>
    <w:pPr>
      <w:spacing w:after="200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rsid w:val="004D3011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rsid w:val="00E93B74"/>
    <w:rPr>
      <w:color w:val="B85A22" w:themeColor="accent2" w:themeShade="B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29D5"/>
    <w:pPr>
      <w:spacing w:after="480"/>
    </w:pPr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0629D5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29D5"/>
    <w:rPr>
      <w:rFonts w:asciiTheme="majorHAnsi" w:eastAsiaTheme="majorEastAsia" w:hAnsiTheme="majorHAnsi" w:cstheme="majorBidi"/>
      <w:b/>
      <w:caps/>
      <w:sz w:val="22"/>
    </w:rPr>
  </w:style>
  <w:style w:type="paragraph" w:styleId="ListBullet">
    <w:name w:val="List Bullet"/>
    <w:basedOn w:val="Normal"/>
    <w:uiPriority w:val="11"/>
    <w:qFormat/>
    <w:rsid w:val="000629D5"/>
    <w:pPr>
      <w:numPr>
        <w:numId w:val="1"/>
      </w:numPr>
      <w:spacing w:after="120" w:line="276" w:lineRule="auto"/>
      <w:ind w:left="720"/>
    </w:pPr>
    <w:rPr>
      <w:rFonts w:eastAsia="Times New Roman" w:cs="Times New Roman"/>
      <w:szCs w:val="20"/>
      <w:lang w:eastAsia="en-US"/>
    </w:rPr>
  </w:style>
  <w:style w:type="character" w:customStyle="1" w:styleId="Greytext">
    <w:name w:val="Grey text"/>
    <w:basedOn w:val="DefaultParagraphFont"/>
    <w:uiPriority w:val="4"/>
    <w:semiHidden/>
    <w:qFormat/>
    <w:rsid w:val="000629D5"/>
    <w:rPr>
      <w:color w:val="808080" w:themeColor="background1" w:themeShade="80"/>
    </w:rPr>
  </w:style>
  <w:style w:type="paragraph" w:customStyle="1" w:styleId="Address">
    <w:name w:val="Address"/>
    <w:basedOn w:val="Normal"/>
    <w:qFormat/>
    <w:rsid w:val="000629D5"/>
    <w:pPr>
      <w:spacing w:after="360"/>
      <w:contextualSpacing/>
    </w:pPr>
  </w:style>
  <w:style w:type="paragraph" w:customStyle="1" w:styleId="ContactDetails">
    <w:name w:val="Contact Details"/>
    <w:basedOn w:val="Normal"/>
    <w:qFormat/>
    <w:rsid w:val="000629D5"/>
    <w:pPr>
      <w:contextualSpacing/>
    </w:pPr>
  </w:style>
  <w:style w:type="paragraph" w:styleId="NoSpacing">
    <w:name w:val="No Spacing"/>
    <w:uiPriority w:val="1"/>
    <w:qFormat/>
    <w:rsid w:val="000629D5"/>
    <w:rPr>
      <w:sz w:val="22"/>
      <w:szCs w:val="22"/>
    </w:rPr>
  </w:style>
  <w:style w:type="character" w:styleId="SubtleReference">
    <w:name w:val="Subtle Reference"/>
    <w:basedOn w:val="DefaultParagraphFont"/>
    <w:uiPriority w:val="10"/>
    <w:qFormat/>
    <w:rsid w:val="009C2095"/>
    <w:rPr>
      <w:b/>
      <w:caps w:val="0"/>
      <w:smallCaps/>
      <w:color w:val="595959" w:themeColor="text1" w:themeTint="A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ovind\AppData\Roaming\Microsoft\Templates\Blue%20grey%20cover%20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BA66D67EDAE4FA59D06F990B3C37B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152FD2-B49D-4A1C-92AF-1DD0B824013F}"/>
      </w:docPartPr>
      <w:docPartBody>
        <w:p w:rsidR="007924F5" w:rsidRDefault="009644CD">
          <w:pPr>
            <w:pStyle w:val="5BA66D67EDAE4FA59D06F990B3C37BCB"/>
          </w:pPr>
          <w:r w:rsidRPr="00846D4F">
            <w:rPr>
              <w:rStyle w:val="Heading2Char"/>
            </w:rPr>
            <w:t>CONTACT</w:t>
          </w:r>
        </w:p>
      </w:docPartBody>
    </w:docPart>
    <w:docPart>
      <w:docPartPr>
        <w:name w:val="5D3A56FC6185489A814345435ACA9E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A55800-C973-4FD4-AA72-58EA46D0E14A}"/>
      </w:docPartPr>
      <w:docPartBody>
        <w:p w:rsidR="007924F5" w:rsidRDefault="009644CD">
          <w:pPr>
            <w:pStyle w:val="5D3A56FC6185489A814345435ACA9E75"/>
          </w:pPr>
          <w:r w:rsidRPr="004D3011">
            <w:t>PHONE:</w:t>
          </w:r>
        </w:p>
      </w:docPartBody>
    </w:docPart>
    <w:docPart>
      <w:docPartPr>
        <w:name w:val="13550AC624E44355A6A9DEC81C2D10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8C3E2-68F4-463D-88AD-7EB6AE9351E2}"/>
      </w:docPartPr>
      <w:docPartBody>
        <w:p w:rsidR="007924F5" w:rsidRDefault="009644CD">
          <w:pPr>
            <w:pStyle w:val="13550AC624E44355A6A9DEC81C2D10DC"/>
          </w:pPr>
          <w:r w:rsidRPr="004D3011">
            <w:t>EMAIL:</w:t>
          </w:r>
        </w:p>
      </w:docPartBody>
    </w:docPart>
    <w:docPart>
      <w:docPartPr>
        <w:name w:val="444F278B0B5B4341A9C924AB54F2C9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E9950B-BF66-4F95-8E4C-D9615B12F8A4}"/>
      </w:docPartPr>
      <w:docPartBody>
        <w:p w:rsidR="007924F5" w:rsidRDefault="001614A3" w:rsidP="001614A3">
          <w:pPr>
            <w:pStyle w:val="444F278B0B5B4341A9C924AB54F2C935"/>
          </w:pPr>
          <w:r w:rsidRPr="00CF1A49">
            <w:t>Experience</w:t>
          </w:r>
        </w:p>
      </w:docPartBody>
    </w:docPart>
    <w:docPart>
      <w:docPartPr>
        <w:name w:val="628C78B10A744F93B9992379032B1E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127D98-268A-4C3A-B5AE-EA8971862617}"/>
      </w:docPartPr>
      <w:docPartBody>
        <w:p w:rsidR="007924F5" w:rsidRDefault="001614A3" w:rsidP="001614A3">
          <w:pPr>
            <w:pStyle w:val="628C78B10A744F93B9992379032B1E5E"/>
          </w:pPr>
          <w:r w:rsidRPr="00CF1A49">
            <w:t>Education</w:t>
          </w:r>
        </w:p>
      </w:docPartBody>
    </w:docPart>
    <w:docPart>
      <w:docPartPr>
        <w:name w:val="8094C7D1C975454C91B3E0C2C28B2D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5B829A-AF58-40F7-85B5-8C2391ED3A91}"/>
      </w:docPartPr>
      <w:docPartBody>
        <w:p w:rsidR="007924F5" w:rsidRDefault="001614A3" w:rsidP="001614A3">
          <w:pPr>
            <w:pStyle w:val="8094C7D1C975454C91B3E0C2C28B2DB3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MS Gothic"/>
    <w:charset w:val="80"/>
    <w:family w:val="swiss"/>
    <w:pitch w:val="variable"/>
    <w:sig w:usb0="E00002FF" w:usb1="6AC7FFFF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AE748F"/>
    <w:multiLevelType w:val="hybridMultilevel"/>
    <w:tmpl w:val="DBA04926"/>
    <w:lvl w:ilvl="0" w:tplc="90A47612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1468293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14A3"/>
    <w:rsid w:val="001614A3"/>
    <w:rsid w:val="007924F5"/>
    <w:rsid w:val="00964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5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5"/>
    <w:pPr>
      <w:numPr>
        <w:numId w:val="1"/>
      </w:numPr>
      <w:spacing w:after="120" w:line="276" w:lineRule="auto"/>
      <w:ind w:left="720"/>
    </w:pPr>
    <w:rPr>
      <w:rFonts w:eastAsia="Times New Roman" w:cs="Times New Roman"/>
      <w:szCs w:val="20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paragraph" w:customStyle="1" w:styleId="5BA66D67EDAE4FA59D06F990B3C37BCB">
    <w:name w:val="5BA66D67EDAE4FA59D06F990B3C37BCB"/>
  </w:style>
  <w:style w:type="paragraph" w:customStyle="1" w:styleId="5D3A56FC6185489A814345435ACA9E75">
    <w:name w:val="5D3A56FC6185489A814345435ACA9E75"/>
  </w:style>
  <w:style w:type="paragraph" w:customStyle="1" w:styleId="13550AC624E44355A6A9DEC81C2D10DC">
    <w:name w:val="13550AC624E44355A6A9DEC81C2D10DC"/>
  </w:style>
  <w:style w:type="character" w:styleId="Hyperlink">
    <w:name w:val="Hyperlink"/>
    <w:basedOn w:val="DefaultParagraphFont"/>
    <w:uiPriority w:val="99"/>
    <w:rPr>
      <w:color w:val="C45911" w:themeColor="accent2" w:themeShade="BF"/>
      <w:u w:val="single"/>
    </w:rPr>
  </w:style>
  <w:style w:type="paragraph" w:customStyle="1" w:styleId="444F278B0B5B4341A9C924AB54F2C935">
    <w:name w:val="444F278B0B5B4341A9C924AB54F2C935"/>
    <w:rsid w:val="001614A3"/>
  </w:style>
  <w:style w:type="paragraph" w:customStyle="1" w:styleId="628C78B10A744F93B9992379032B1E5E">
    <w:name w:val="628C78B10A744F93B9992379032B1E5E"/>
    <w:rsid w:val="001614A3"/>
  </w:style>
  <w:style w:type="paragraph" w:customStyle="1" w:styleId="8094C7D1C975454C91B3E0C2C28B2DB3">
    <w:name w:val="8094C7D1C975454C91B3E0C2C28B2DB3"/>
    <w:rsid w:val="001614A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630FBCC-A926-441F-A1DD-7C612FD8814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7B03C41-7C44-40A7-B0F9-10640F9D80B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2B625541-02FF-4859-9095-B5BB7F40EA0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1574C20-78E4-43FF-BE9E-4FC9F231448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 grey cover letter</Template>
  <TotalTime>0</TotalTime>
  <Pages>1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2023-05-15T07:12:00Z</dcterms:created>
  <dcterms:modified xsi:type="dcterms:W3CDTF">2023-05-15T07:12:00Z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